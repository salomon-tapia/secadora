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0615729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BE00B30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0F1CF8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550DAD8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68ACC7" w:rsidR="00B73596" w:rsidRPr="00B73596" w:rsidRDefault="00126DE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2A582D8" w:rsidR="00B73596" w:rsidRPr="00B73596" w:rsidRDefault="009749F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0078DC7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  <w:r w:rsidR="009E2F6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bookmarkStart w:id="0" w:name="_GoBack"/>
            <w:bookmarkEnd w:id="0"/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AF14C" w14:textId="77777777" w:rsidR="00217BF2" w:rsidRDefault="00217BF2">
      <w:r>
        <w:separator/>
      </w:r>
    </w:p>
  </w:endnote>
  <w:endnote w:type="continuationSeparator" w:id="0">
    <w:p w14:paraId="52DB852D" w14:textId="77777777" w:rsidR="00217BF2" w:rsidRDefault="0021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217BF2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695BB360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E2F61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E2F61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217BF2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B247B" w14:textId="77777777" w:rsidR="00217BF2" w:rsidRDefault="00217BF2">
      <w:r>
        <w:rPr>
          <w:color w:val="000000"/>
        </w:rPr>
        <w:separator/>
      </w:r>
    </w:p>
  </w:footnote>
  <w:footnote w:type="continuationSeparator" w:id="0">
    <w:p w14:paraId="1B72D80B" w14:textId="77777777" w:rsidR="00217BF2" w:rsidRDefault="00217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217BF2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0B2F8F"/>
    <w:rsid w:val="00126DED"/>
    <w:rsid w:val="00146A7F"/>
    <w:rsid w:val="0017295B"/>
    <w:rsid w:val="00203E6B"/>
    <w:rsid w:val="00217BF2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49F3"/>
    <w:rsid w:val="00975786"/>
    <w:rsid w:val="009A7423"/>
    <w:rsid w:val="009E2F61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C97248"/>
    <w:rsid w:val="00D51678"/>
    <w:rsid w:val="00D979C5"/>
    <w:rsid w:val="00E025E0"/>
    <w:rsid w:val="00E114BD"/>
    <w:rsid w:val="00E32F3A"/>
    <w:rsid w:val="00E50BDA"/>
    <w:rsid w:val="00E57CDC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61</TotalTime>
  <Pages>3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Salomón Tapia Aguilar</cp:lastModifiedBy>
  <cp:revision>15</cp:revision>
  <dcterms:created xsi:type="dcterms:W3CDTF">2021-08-10T16:54:00Z</dcterms:created>
  <dcterms:modified xsi:type="dcterms:W3CDTF">2022-05-20T19:58:00Z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